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5A3D" w14:textId="77777777" w:rsidR="000B1932" w:rsidRDefault="00124C57" w:rsidP="000B1932">
      <w:pPr>
        <w:pStyle w:val="Titre"/>
        <w:rPr>
          <w:sz w:val="40"/>
        </w:rPr>
      </w:pPr>
      <w:r>
        <w:rPr>
          <w:sz w:val="40"/>
        </w:rPr>
        <w:t>Script, Kesako ?</w:t>
      </w:r>
    </w:p>
    <w:p w14:paraId="143D99D3" w14:textId="77777777" w:rsidR="000B1932" w:rsidRPr="001919E4" w:rsidRDefault="00564B6D" w:rsidP="00AF1F44">
      <w:pPr>
        <w:pStyle w:val="Titre1"/>
        <w:rPr>
          <w:smallCaps/>
        </w:rPr>
      </w:pPr>
      <w:r w:rsidRPr="001919E4">
        <w:t>But de l'exercice</w:t>
      </w:r>
    </w:p>
    <w:p w14:paraId="1A42E7F4" w14:textId="77777777" w:rsidR="00321219" w:rsidRDefault="000106DA" w:rsidP="00D76298">
      <w:r>
        <w:t>Découvrir le monde fabuleux des scripts</w:t>
      </w:r>
    </w:p>
    <w:p w14:paraId="13C94D3E" w14:textId="77777777" w:rsidR="00911810" w:rsidRPr="00AF1F44" w:rsidRDefault="00911810" w:rsidP="00AF1F44">
      <w:pPr>
        <w:pStyle w:val="Titre1"/>
      </w:pPr>
      <w:r w:rsidRPr="00AF1F44">
        <w:t>Spécifications</w:t>
      </w:r>
    </w:p>
    <w:p w14:paraId="2CA4EF95" w14:textId="77777777" w:rsidR="00096094" w:rsidRDefault="00FC6775" w:rsidP="000B1932">
      <w:r>
        <w:t>Utilisez toutes les ressources à votre disposition pour créer un schéma heuristique décrivant le monde fabuleux des scripts.</w:t>
      </w:r>
    </w:p>
    <w:p w14:paraId="4E87F979" w14:textId="77777777" w:rsidR="00505692" w:rsidRPr="001919E4" w:rsidRDefault="00505692" w:rsidP="00AF1F44">
      <w:pPr>
        <w:pStyle w:val="Titre1"/>
        <w:rPr>
          <w:smallCaps/>
        </w:rPr>
      </w:pPr>
      <w:r>
        <w:t>Livrables</w:t>
      </w:r>
    </w:p>
    <w:p w14:paraId="517A88B3" w14:textId="77777777" w:rsidR="000106DA" w:rsidRDefault="00096094" w:rsidP="00D76298">
      <w:r>
        <w:t>Un schéma heuristique</w:t>
      </w:r>
      <w:r w:rsidR="00515499">
        <w:t xml:space="preserve"> </w:t>
      </w:r>
      <w:r w:rsidR="00AF1F44">
        <w:t>en utilisant le logiciel</w:t>
      </w:r>
      <w:r w:rsidR="00987100">
        <w:t xml:space="preserve"> de votre choix (</w:t>
      </w:r>
      <w:proofErr w:type="spellStart"/>
      <w:r w:rsidR="00987100">
        <w:t>Mindjet</w:t>
      </w:r>
      <w:proofErr w:type="spellEnd"/>
      <w:r w:rsidR="00987100">
        <w:t>, Visio,…)</w:t>
      </w:r>
    </w:p>
    <w:p w14:paraId="64DB0A86" w14:textId="77777777" w:rsidR="00AF1F44" w:rsidRPr="00AF1F44" w:rsidRDefault="00AF1F44" w:rsidP="00AF1F44">
      <w:pPr>
        <w:pStyle w:val="Titre1"/>
        <w:rPr>
          <w:smallCaps/>
        </w:rPr>
      </w:pPr>
      <w:r>
        <w:t>Indices</w:t>
      </w:r>
    </w:p>
    <w:p w14:paraId="422FAC2B" w14:textId="77777777" w:rsidR="000106DA" w:rsidRDefault="000106DA" w:rsidP="00EC0F45">
      <w:pPr>
        <w:rPr>
          <w:lang w:val="fr-CH"/>
        </w:rPr>
      </w:pPr>
      <w:r>
        <w:rPr>
          <w:lang w:val="fr-CH"/>
        </w:rPr>
        <w:t xml:space="preserve">Qu’est-ce qui caractérise un script ? </w:t>
      </w:r>
    </w:p>
    <w:p w14:paraId="39ECC045" w14:textId="77777777" w:rsidR="000106DA" w:rsidRDefault="000106DA" w:rsidP="00EC0F45">
      <w:pPr>
        <w:rPr>
          <w:lang w:val="fr-CH"/>
        </w:rPr>
      </w:pPr>
      <w:r>
        <w:rPr>
          <w:lang w:val="fr-CH"/>
        </w:rPr>
        <w:t>Quelle est la différence entre un script et un langage de programmation ?</w:t>
      </w:r>
    </w:p>
    <w:p w14:paraId="4A98D7F4" w14:textId="2B7C4EFC" w:rsidR="00321219" w:rsidRDefault="00321219" w:rsidP="00EC0F45">
      <w:pPr>
        <w:rPr>
          <w:lang w:val="fr-CH"/>
        </w:rPr>
      </w:pPr>
      <w:r>
        <w:rPr>
          <w:lang w:val="fr-CH"/>
        </w:rPr>
        <w:t>Exemple</w:t>
      </w:r>
      <w:r w:rsidR="00E3277B">
        <w:rPr>
          <w:lang w:val="fr-CH"/>
        </w:rPr>
        <w:t>s</w:t>
      </w:r>
      <w:r>
        <w:rPr>
          <w:lang w:val="fr-CH"/>
        </w:rPr>
        <w:t xml:space="preserve"> de langage de scripts</w:t>
      </w:r>
    </w:p>
    <w:p w14:paraId="64A19104" w14:textId="198C2AB4" w:rsidR="00AF1F44" w:rsidRDefault="00321219" w:rsidP="00EC0F45">
      <w:pPr>
        <w:rPr>
          <w:lang w:val="fr-CH"/>
        </w:rPr>
      </w:pPr>
      <w:r>
        <w:rPr>
          <w:lang w:val="fr-CH"/>
        </w:rPr>
        <w:t>Exemple</w:t>
      </w:r>
      <w:r w:rsidR="00E3277B">
        <w:rPr>
          <w:lang w:val="fr-CH"/>
        </w:rPr>
        <w:t>s</w:t>
      </w:r>
      <w:r>
        <w:rPr>
          <w:lang w:val="fr-CH"/>
        </w:rPr>
        <w:t xml:space="preserve"> de scripts</w:t>
      </w:r>
      <w:r w:rsidR="008B68D4">
        <w:rPr>
          <w:lang w:val="fr-CH"/>
        </w:rPr>
        <w:t xml:space="preserve"> (en particulier de scripts systèmes)</w:t>
      </w:r>
    </w:p>
    <w:p w14:paraId="43DFB1C0" w14:textId="0489F1E7" w:rsidR="0046052E" w:rsidRPr="00AD6F41" w:rsidRDefault="0046052E" w:rsidP="00AD6F41">
      <w:pPr>
        <w:rPr>
          <w:lang w:val="fr-CH"/>
        </w:rPr>
      </w:pPr>
    </w:p>
    <w:sectPr w:rsidR="0046052E" w:rsidRPr="00AD6F41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D03C" w14:textId="77777777" w:rsidR="00C078DB" w:rsidRDefault="00C078DB">
      <w:r>
        <w:separator/>
      </w:r>
    </w:p>
  </w:endnote>
  <w:endnote w:type="continuationSeparator" w:id="0">
    <w:p w14:paraId="7ACC074D" w14:textId="77777777" w:rsidR="00C078DB" w:rsidRDefault="00C0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panose1 w:val="00000000000000000000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70A1A" w14:textId="77777777"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B5530D" wp14:editId="76401799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100D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" o:allowincell="f" strokeweight="1pt"/>
          </w:pict>
        </mc:Fallback>
      </mc:AlternateContent>
    </w:r>
  </w:p>
  <w:p w14:paraId="68CB60E8" w14:textId="77777777"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096094">
      <w:rPr>
        <w:sz w:val="20"/>
      </w:rPr>
      <w:t>JCT</w:t>
    </w:r>
    <w:r>
      <w:rPr>
        <w:sz w:val="20"/>
      </w:rPr>
      <w:t xml:space="preserve"> – Version </w:t>
    </w:r>
    <w:r w:rsidR="0046052E">
      <w:rPr>
        <w:sz w:val="20"/>
      </w:rPr>
      <w:t>2</w:t>
    </w:r>
    <w:r>
      <w:rPr>
        <w:sz w:val="20"/>
      </w:rPr>
      <w:t>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AD635E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938F" w14:textId="77777777" w:rsidR="00C078DB" w:rsidRDefault="00C078DB">
      <w:r>
        <w:separator/>
      </w:r>
    </w:p>
  </w:footnote>
  <w:footnote w:type="continuationSeparator" w:id="0">
    <w:p w14:paraId="06F364DB" w14:textId="77777777" w:rsidR="00C078DB" w:rsidRDefault="00C07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 w14:paraId="19EDDE58" w14:textId="77777777">
      <w:trPr>
        <w:trHeight w:val="536"/>
      </w:trPr>
      <w:tc>
        <w:tcPr>
          <w:tcW w:w="2229" w:type="dxa"/>
          <w:vAlign w:val="center"/>
        </w:tcPr>
        <w:p w14:paraId="51749317" w14:textId="77777777"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50D49903" wp14:editId="06FEE574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14:paraId="003BAB7B" w14:textId="77777777"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14:paraId="0C2E4FA0" w14:textId="77777777"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14:paraId="67B15A9B" w14:textId="77777777" w:rsidR="004F6C95" w:rsidRDefault="004F6C95" w:rsidP="00841F4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</w:p>
      </w:tc>
    </w:tr>
  </w:tbl>
  <w:p w14:paraId="55778BB1" w14:textId="77777777"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22A"/>
    <w:multiLevelType w:val="multilevel"/>
    <w:tmpl w:val="237A893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5791538"/>
    <w:multiLevelType w:val="hybridMultilevel"/>
    <w:tmpl w:val="99527E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8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8"/>
  </w:num>
  <w:num w:numId="12">
    <w:abstractNumId w:val="16"/>
  </w:num>
  <w:num w:numId="13">
    <w:abstractNumId w:val="12"/>
  </w:num>
  <w:num w:numId="14">
    <w:abstractNumId w:val="7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9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64E"/>
    <w:rsid w:val="00000AC2"/>
    <w:rsid w:val="000054CF"/>
    <w:rsid w:val="000106DA"/>
    <w:rsid w:val="0001264E"/>
    <w:rsid w:val="0006258E"/>
    <w:rsid w:val="0008778A"/>
    <w:rsid w:val="00096094"/>
    <w:rsid w:val="000B1932"/>
    <w:rsid w:val="000F2386"/>
    <w:rsid w:val="00123775"/>
    <w:rsid w:val="00124C57"/>
    <w:rsid w:val="001919E4"/>
    <w:rsid w:val="001D2590"/>
    <w:rsid w:val="001F02B9"/>
    <w:rsid w:val="0020514F"/>
    <w:rsid w:val="002B5430"/>
    <w:rsid w:val="00321219"/>
    <w:rsid w:val="003354BD"/>
    <w:rsid w:val="00344D6C"/>
    <w:rsid w:val="003657DB"/>
    <w:rsid w:val="003B670F"/>
    <w:rsid w:val="003D64F0"/>
    <w:rsid w:val="00401B16"/>
    <w:rsid w:val="004037EB"/>
    <w:rsid w:val="004257B4"/>
    <w:rsid w:val="0045063D"/>
    <w:rsid w:val="0046052E"/>
    <w:rsid w:val="00492C3D"/>
    <w:rsid w:val="004F026D"/>
    <w:rsid w:val="004F3910"/>
    <w:rsid w:val="004F3A7C"/>
    <w:rsid w:val="004F6C95"/>
    <w:rsid w:val="00505692"/>
    <w:rsid w:val="00511183"/>
    <w:rsid w:val="00515499"/>
    <w:rsid w:val="00536951"/>
    <w:rsid w:val="00557A2D"/>
    <w:rsid w:val="00564B6D"/>
    <w:rsid w:val="00584650"/>
    <w:rsid w:val="005869B3"/>
    <w:rsid w:val="00593AF3"/>
    <w:rsid w:val="005F16E8"/>
    <w:rsid w:val="00645E59"/>
    <w:rsid w:val="006F1674"/>
    <w:rsid w:val="006F75C2"/>
    <w:rsid w:val="00732C80"/>
    <w:rsid w:val="0074308D"/>
    <w:rsid w:val="00780401"/>
    <w:rsid w:val="007C5535"/>
    <w:rsid w:val="007D0026"/>
    <w:rsid w:val="0080446E"/>
    <w:rsid w:val="00834FC0"/>
    <w:rsid w:val="00841F44"/>
    <w:rsid w:val="0089224A"/>
    <w:rsid w:val="008B68D4"/>
    <w:rsid w:val="008F6BB1"/>
    <w:rsid w:val="00911810"/>
    <w:rsid w:val="00916197"/>
    <w:rsid w:val="00987100"/>
    <w:rsid w:val="009935E2"/>
    <w:rsid w:val="009A4351"/>
    <w:rsid w:val="00A2059B"/>
    <w:rsid w:val="00A32317"/>
    <w:rsid w:val="00A822CA"/>
    <w:rsid w:val="00A956EE"/>
    <w:rsid w:val="00AB5909"/>
    <w:rsid w:val="00AD635E"/>
    <w:rsid w:val="00AD6F41"/>
    <w:rsid w:val="00AF1F44"/>
    <w:rsid w:val="00B3728B"/>
    <w:rsid w:val="00B4378E"/>
    <w:rsid w:val="00B47583"/>
    <w:rsid w:val="00B52553"/>
    <w:rsid w:val="00B875C5"/>
    <w:rsid w:val="00BD0B03"/>
    <w:rsid w:val="00BD61FD"/>
    <w:rsid w:val="00C078DB"/>
    <w:rsid w:val="00C22660"/>
    <w:rsid w:val="00C36F90"/>
    <w:rsid w:val="00C42368"/>
    <w:rsid w:val="00C57DCE"/>
    <w:rsid w:val="00D31ED4"/>
    <w:rsid w:val="00D76298"/>
    <w:rsid w:val="00D85A8B"/>
    <w:rsid w:val="00DE2E7C"/>
    <w:rsid w:val="00E3277B"/>
    <w:rsid w:val="00E61C9A"/>
    <w:rsid w:val="00E65BA4"/>
    <w:rsid w:val="00EC0F45"/>
    <w:rsid w:val="00F94B2C"/>
    <w:rsid w:val="00FB477F"/>
    <w:rsid w:val="00FB63F9"/>
    <w:rsid w:val="00FC2540"/>
    <w:rsid w:val="00FC6775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990E6C"/>
  <w15:docId w15:val="{B41DF31E-0E28-44CA-BBED-BCF9097C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AF1F44"/>
    <w:pPr>
      <w:keepNext/>
      <w:numPr>
        <w:numId w:val="1"/>
      </w:numPr>
      <w:shd w:val="clear" w:color="auto" w:fill="F2F2F2" w:themeFill="background1" w:themeFillShade="F2"/>
      <w:spacing w:before="240" w:after="240"/>
      <w:ind w:left="0" w:firstLine="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02D-187D-4521-A793-B95035E2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521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515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loic</cp:lastModifiedBy>
  <cp:revision>19</cp:revision>
  <cp:lastPrinted>2016-11-01T08:57:00Z</cp:lastPrinted>
  <dcterms:created xsi:type="dcterms:W3CDTF">2016-04-15T07:41:00Z</dcterms:created>
  <dcterms:modified xsi:type="dcterms:W3CDTF">2020-04-30T05:56:00Z</dcterms:modified>
</cp:coreProperties>
</file>